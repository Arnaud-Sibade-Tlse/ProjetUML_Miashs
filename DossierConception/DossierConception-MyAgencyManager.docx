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32A" w:rsidRDefault="00ED6358" w:rsidP="00ED6358">
      <w:pPr>
        <w:tabs>
          <w:tab w:val="left" w:pos="945"/>
          <w:tab w:val="left" w:pos="2025"/>
        </w:tabs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25947E0" wp14:editId="251C08C5">
            <wp:simplePos x="0" y="0"/>
            <wp:positionH relativeFrom="page">
              <wp:align>left</wp:align>
            </wp:positionH>
            <wp:positionV relativeFrom="paragraph">
              <wp:posOffset>-890905</wp:posOffset>
            </wp:positionV>
            <wp:extent cx="7559675" cy="10643235"/>
            <wp:effectExtent l="0" t="0" r="3175" b="5715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4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ED6358" w:rsidRDefault="003A0339" w:rsidP="00ED6358">
      <w:pPr>
        <w:tabs>
          <w:tab w:val="left" w:pos="945"/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786CC8F" wp14:editId="058E3791">
                <wp:simplePos x="0" y="0"/>
                <wp:positionH relativeFrom="column">
                  <wp:posOffset>107315</wp:posOffset>
                </wp:positionH>
                <wp:positionV relativeFrom="paragraph">
                  <wp:posOffset>8890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B87D29" w:rsidRDefault="00ED6358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Dossier de 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6CC8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.45pt;margin-top:.7pt;width:309.5pt;height:11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" filled="f" stroked="f">
                <v:textbox>
                  <w:txbxContent>
                    <w:p w:rsidR="006B445E" w:rsidRPr="00B87D29" w:rsidRDefault="00ED6358">
                      <w:pP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Dossier de conception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3A0339" w:rsidP="00ED6358">
      <w:pPr>
        <w:tabs>
          <w:tab w:val="left" w:pos="945"/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9353D3" wp14:editId="07A03134">
                <wp:simplePos x="0" y="0"/>
                <wp:positionH relativeFrom="column">
                  <wp:posOffset>208915</wp:posOffset>
                </wp:positionH>
                <wp:positionV relativeFrom="paragraph">
                  <wp:posOffset>14605</wp:posOffset>
                </wp:positionV>
                <wp:extent cx="3414395" cy="657225"/>
                <wp:effectExtent l="0" t="0" r="0" b="952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6358" w:rsidRDefault="00ED6358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MyAgencyManager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  </w:t>
                            </w:r>
                          </w:p>
                          <w:p w:rsidR="008915FD" w:rsidRPr="00B87D29" w:rsidRDefault="00ED6358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 xml:space="preserve">Arnaud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Sibade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, Guilhem Susa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53D3" id="Zone de texte 4" o:spid="_x0000_s1027" type="#_x0000_t202" style="position:absolute;margin-left:16.45pt;margin-top:1.15pt;width:268.85pt;height:5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l8rgIAAKg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" filled="f" stroked="f">
                <v:textbox>
                  <w:txbxContent>
                    <w:p w:rsidR="00ED6358" w:rsidRDefault="00ED6358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MyAgencyManager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  </w:t>
                      </w:r>
                    </w:p>
                    <w:p w:rsidR="008915FD" w:rsidRPr="00B87D29" w:rsidRDefault="00ED6358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 xml:space="preserve">Arnaud </w:t>
                      </w:r>
                      <w:proofErr w:type="spellStart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Sibade</w:t>
                      </w:r>
                      <w:proofErr w:type="spellEnd"/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, Guilhem Susa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3A0339" w:rsidP="00ED6358">
      <w:pPr>
        <w:tabs>
          <w:tab w:val="left" w:pos="945"/>
          <w:tab w:val="left" w:pos="2025"/>
        </w:tabs>
      </w:pPr>
      <w:r>
        <w:lastRenderedPageBreak/>
        <w:t>Sommaire</w:t>
      </w:r>
    </w:p>
    <w:p w:rsidR="00ED6358" w:rsidRDefault="00ED6358" w:rsidP="00ED6358">
      <w:pPr>
        <w:tabs>
          <w:tab w:val="left" w:pos="945"/>
          <w:tab w:val="left" w:pos="2025"/>
        </w:tabs>
      </w:pPr>
    </w:p>
    <w:p w:rsidR="00ED6358" w:rsidRDefault="00ED6358" w:rsidP="00ED6358">
      <w:pPr>
        <w:tabs>
          <w:tab w:val="left" w:pos="945"/>
          <w:tab w:val="left" w:pos="2025"/>
        </w:tabs>
      </w:pPr>
    </w:p>
    <w:p w:rsidR="003A0339" w:rsidRDefault="003A0339" w:rsidP="00ED6358">
      <w:pPr>
        <w:tabs>
          <w:tab w:val="left" w:pos="945"/>
          <w:tab w:val="left" w:pos="2025"/>
        </w:tabs>
      </w:pPr>
      <w:r>
        <w:t xml:space="preserve">1 </w:t>
      </w:r>
      <w:proofErr w:type="spellStart"/>
      <w:r>
        <w:t>prez</w:t>
      </w:r>
      <w:proofErr w:type="spellEnd"/>
      <w:r>
        <w:t xml:space="preserve"> sujet</w:t>
      </w:r>
    </w:p>
    <w:p w:rsidR="003A0339" w:rsidRDefault="003A0339" w:rsidP="00ED6358">
      <w:pPr>
        <w:tabs>
          <w:tab w:val="left" w:pos="945"/>
          <w:tab w:val="left" w:pos="2025"/>
        </w:tabs>
      </w:pPr>
      <w:r>
        <w:t>2 Diagramme Use Case + Sequence</w:t>
      </w:r>
      <w:bookmarkStart w:id="0" w:name="_GoBack"/>
      <w:bookmarkEnd w:id="0"/>
    </w:p>
    <w:p w:rsidR="003A0339" w:rsidRDefault="003A0339" w:rsidP="00ED6358">
      <w:pPr>
        <w:tabs>
          <w:tab w:val="left" w:pos="945"/>
          <w:tab w:val="left" w:pos="2025"/>
        </w:tabs>
      </w:pPr>
      <w:r>
        <w:t>3 Diagramme Classe / Paquetage</w:t>
      </w:r>
    </w:p>
    <w:p w:rsidR="003A0339" w:rsidRDefault="003A0339" w:rsidP="00ED6358">
      <w:pPr>
        <w:tabs>
          <w:tab w:val="left" w:pos="945"/>
          <w:tab w:val="left" w:pos="2025"/>
        </w:tabs>
      </w:pPr>
    </w:p>
    <w:sectPr w:rsidR="003A0339" w:rsidSect="003A033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40" w:right="1080" w:bottom="1440" w:left="1080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358" w:rsidRDefault="00ED6358" w:rsidP="006651C9">
      <w:r>
        <w:separator/>
      </w:r>
    </w:p>
  </w:endnote>
  <w:endnote w:type="continuationSeparator" w:id="0">
    <w:p w:rsidR="00ED6358" w:rsidRDefault="00ED6358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358" w:rsidRDefault="00ED6358" w:rsidP="006651C9">
      <w:r>
        <w:separator/>
      </w:r>
    </w:p>
  </w:footnote>
  <w:footnote w:type="continuationSeparator" w:id="0">
    <w:p w:rsidR="00ED6358" w:rsidRDefault="00ED6358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358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A0339"/>
    <w:rsid w:val="003B5121"/>
    <w:rsid w:val="00463284"/>
    <w:rsid w:val="00472FC1"/>
    <w:rsid w:val="004A6277"/>
    <w:rsid w:val="00515EF9"/>
    <w:rsid w:val="00526DD1"/>
    <w:rsid w:val="00552A23"/>
    <w:rsid w:val="0058332A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ED6358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hem.sus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B96EE6-B613-49C7-8C57-93EF2458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2017-12-11T08:25:00Z</dcterms:created>
  <dcterms:modified xsi:type="dcterms:W3CDTF">2017-12-11T14:01:00Z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